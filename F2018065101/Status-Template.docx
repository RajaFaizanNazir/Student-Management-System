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000" w:firstRow="0" w:lastRow="0" w:firstColumn="0" w:lastColumn="0" w:noHBand="0" w:noVBand="0"/>
        <w:tblDescription w:val="Layout table"/>
      </w:tblPr>
      <w:tblGrid>
        <w:gridCol w:w="2670"/>
        <w:gridCol w:w="262"/>
        <w:gridCol w:w="4883"/>
        <w:gridCol w:w="2918"/>
      </w:tblGrid>
      <w:tr w:rsidR="002A1801" w:rsidRPr="001C0088" w14:paraId="41A20B09" w14:textId="77777777" w:rsidTr="0026682D">
        <w:trPr>
          <w:trHeight w:val="612"/>
        </w:trPr>
        <w:tc>
          <w:tcPr>
            <w:tcW w:w="2670" w:type="dxa"/>
            <w:vMerge w:val="restart"/>
            <w:shd w:val="clear" w:color="auto" w:fill="333333" w:themeFill="accent1"/>
            <w:vAlign w:val="center"/>
          </w:tcPr>
          <w:p w14:paraId="4547C24C" w14:textId="62A0AE35" w:rsidR="002A1801" w:rsidRPr="001C0088" w:rsidRDefault="008D5A83" w:rsidP="00CB6500">
            <w:pPr>
              <w:spacing w:line="240" w:lineRule="auto"/>
              <w:ind w:left="288" w:right="28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49481D31" wp14:editId="64895BAF">
                  <wp:extent cx="1285875" cy="12858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EA91A" w14:textId="77777777" w:rsidR="00AC724B" w:rsidRDefault="00AC724B" w:rsidP="00651B9E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6CF5B8F2" w14:textId="73D7AB2C" w:rsidR="002A1801" w:rsidRPr="00651B9E" w:rsidRDefault="00651B9E" w:rsidP="00651B9E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----------------------------</w:t>
            </w:r>
          </w:p>
          <w:p w14:paraId="417DEDFD" w14:textId="77777777" w:rsidR="00AC724B" w:rsidRDefault="00AC724B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4810ACA5" w14:textId="0CB93085" w:rsidR="00A626DE" w:rsidRPr="00651B9E" w:rsidRDefault="003F4F83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UMT.EDU.PK</w:t>
            </w:r>
          </w:p>
          <w:p w14:paraId="3AFA53B8" w14:textId="77777777" w:rsidR="00AC724B" w:rsidRDefault="00AC724B" w:rsidP="00651B9E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42BBFFBF" w14:textId="171FD350" w:rsidR="002A1801" w:rsidRPr="00651B9E" w:rsidRDefault="00651B9E" w:rsidP="00651B9E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----------------------------</w:t>
            </w:r>
          </w:p>
          <w:p w14:paraId="00F311CE" w14:textId="77777777" w:rsidR="00AC724B" w:rsidRDefault="00AC724B" w:rsidP="00C73789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7B976CF2" w14:textId="6B853991" w:rsidR="00AC724B" w:rsidRDefault="003F4F83" w:rsidP="00AC724B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54782</w:t>
            </w:r>
          </w:p>
          <w:p w14:paraId="359D65FD" w14:textId="77777777" w:rsidR="00AC724B" w:rsidRDefault="00AC724B" w:rsidP="00AC724B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52F62E04" w14:textId="604A221E" w:rsidR="00651B9E" w:rsidRPr="00651B9E" w:rsidRDefault="003F4F83" w:rsidP="00AC724B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Johar Town</w:t>
            </w:r>
          </w:p>
          <w:p w14:paraId="2975E0AB" w14:textId="77777777" w:rsidR="00AC724B" w:rsidRDefault="00AC724B" w:rsidP="00651B9E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24FF0064" w14:textId="725E5F2B" w:rsidR="00651B9E" w:rsidRDefault="00651B9E" w:rsidP="00651B9E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----------------------------</w:t>
            </w:r>
          </w:p>
          <w:p w14:paraId="66D8BB8A" w14:textId="77777777" w:rsidR="000D1ABC" w:rsidRPr="00651B9E" w:rsidRDefault="000D1ABC" w:rsidP="00651B9E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6F2D5F77" w14:textId="639FA9CA" w:rsidR="00C73789" w:rsidRDefault="000D1ABC" w:rsidP="00C73789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noProof/>
                <w:sz w:val="18"/>
                <w:szCs w:val="20"/>
              </w:rPr>
              <w:drawing>
                <wp:inline distT="0" distB="0" distL="0" distR="0" wp14:anchorId="273C04C4" wp14:editId="4CC17708">
                  <wp:extent cx="213464" cy="285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05" cy="29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AA852" w14:textId="77777777" w:rsidR="00651B9E" w:rsidRPr="00651B9E" w:rsidRDefault="00651B9E" w:rsidP="00C73789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0C2736F1" w14:textId="6E75BE4F" w:rsidR="00C73789" w:rsidRPr="00651B9E" w:rsidRDefault="003F4F83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042 111 300 200</w:t>
            </w:r>
          </w:p>
          <w:p w14:paraId="61A708B1" w14:textId="77777777" w:rsidR="00AC724B" w:rsidRDefault="00AC724B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2E5896CE" w14:textId="2A38D744" w:rsidR="00651B9E" w:rsidRDefault="00651B9E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----------------------------</w:t>
            </w:r>
          </w:p>
          <w:p w14:paraId="32B42DC8" w14:textId="77777777" w:rsidR="00484543" w:rsidRPr="00651B9E" w:rsidRDefault="00484543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6DBACDBE" w14:textId="3A65AB91" w:rsidR="00651B9E" w:rsidRDefault="004438D5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pict w14:anchorId="4041E11B">
                <v:shape id="Picture 10" o:spid="_x0000_i1026" type="#_x0000_t75" style="width:17.25pt;height:12pt;flip:x;visibility:visible;mso-wrap-style:square">
                  <v:imagedata r:id="rId9" o:title=""/>
                </v:shape>
              </w:pict>
            </w:r>
          </w:p>
          <w:p w14:paraId="31BC40F2" w14:textId="77777777" w:rsidR="002878AC" w:rsidRDefault="002878AC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40666F4E" w14:textId="77777777" w:rsidR="003F4F83" w:rsidRDefault="003F4F83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Admissions</w:t>
            </w:r>
          </w:p>
          <w:p w14:paraId="58C2A003" w14:textId="4842A951" w:rsidR="002A1801" w:rsidRPr="00651B9E" w:rsidRDefault="003F4F83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@umt.edu.pk</w:t>
            </w:r>
          </w:p>
          <w:p w14:paraId="4A98661B" w14:textId="77777777" w:rsidR="00AC724B" w:rsidRDefault="00AC724B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6B5CE7E9" w14:textId="600568F5" w:rsidR="000D1ABC" w:rsidRDefault="00651B9E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----------------------------</w:t>
            </w:r>
          </w:p>
          <w:p w14:paraId="4229A150" w14:textId="77777777" w:rsidR="000D1ABC" w:rsidRDefault="000D1ABC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166E216C" w14:textId="66E389C8" w:rsidR="000D1ABC" w:rsidRDefault="000D1ABC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noProof/>
                <w:sz w:val="18"/>
                <w:szCs w:val="20"/>
              </w:rPr>
              <w:drawing>
                <wp:inline distT="0" distB="0" distL="0" distR="0" wp14:anchorId="439C4335" wp14:editId="22F4B5AA">
                  <wp:extent cx="263923" cy="21907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79385" cy="23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B513C" w14:textId="77777777" w:rsidR="000D1ABC" w:rsidRDefault="000D1ABC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20E0FD1E" w14:textId="2AC0FD15" w:rsidR="00AC724B" w:rsidRDefault="00965752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@u</w:t>
            </w:r>
            <w:r w:rsidR="003F4F83" w:rsidRPr="003F4F83">
              <w:rPr>
                <w:rFonts w:ascii="Times New Roman" w:hAnsi="Times New Roman"/>
                <w:sz w:val="18"/>
                <w:szCs w:val="20"/>
              </w:rPr>
              <w:t>mtofficial</w:t>
            </w:r>
          </w:p>
          <w:p w14:paraId="68A9DE86" w14:textId="77777777" w:rsidR="003F4F83" w:rsidRDefault="003F4F83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277C4EB0" w14:textId="5391F140" w:rsidR="000D1ABC" w:rsidRDefault="000D1ABC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----------------------------</w:t>
            </w:r>
          </w:p>
          <w:p w14:paraId="280373C0" w14:textId="77777777" w:rsidR="000D1ABC" w:rsidRPr="00651B9E" w:rsidRDefault="000D1ABC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0C8614CF" w14:textId="59BD209F" w:rsidR="000D1ABC" w:rsidRPr="000D1ABC" w:rsidRDefault="000D1ABC" w:rsidP="000D1ABC">
            <w:pPr>
              <w:spacing w:line="240" w:lineRule="auto"/>
              <w:ind w:left="288" w:right="288"/>
              <w:rPr>
                <w:rFonts w:ascii="Times New Roman" w:hAnsi="Times New Roman"/>
                <w:sz w:val="18"/>
                <w:szCs w:val="20"/>
              </w:rPr>
            </w:pPr>
          </w:p>
          <w:p w14:paraId="6CBE740A" w14:textId="61769047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1C89DC52" w14:textId="6FD5F82C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7E9EADA3" w14:textId="28783795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26F9223A" w14:textId="3EA2CF68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4AFC70C9" w14:textId="517FA5A3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29023728" w14:textId="550AC44F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1919EF2E" w14:textId="12F98172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0CA70460" w14:textId="7E5F81CE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3103BF1D" w14:textId="77C77800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3A53883E" w14:textId="319E9043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2B1116BC" w14:textId="380A10D0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7533CA3C" w14:textId="5EE2555C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59D149AF" w14:textId="4D04A9B9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46EFEE4E" w14:textId="7D9606D7" w:rsidR="00651B9E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7F916482" w14:textId="77777777" w:rsidR="00651B9E" w:rsidRPr="001C0088" w:rsidRDefault="00651B9E" w:rsidP="0026682D">
            <w:pPr>
              <w:spacing w:line="240" w:lineRule="auto"/>
              <w:ind w:right="288"/>
              <w:rPr>
                <w:rFonts w:ascii="Times New Roman" w:hAnsi="Times New Roman"/>
              </w:rPr>
            </w:pPr>
          </w:p>
          <w:p w14:paraId="60B0F96F" w14:textId="11C75F27" w:rsidR="002A1801" w:rsidRPr="001C0088" w:rsidRDefault="00DC2FA6" w:rsidP="00CB6500">
            <w:pPr>
              <w:spacing w:line="240" w:lineRule="auto"/>
              <w:ind w:left="288" w:right="288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THANK YOU</w:t>
            </w:r>
          </w:p>
        </w:tc>
        <w:tc>
          <w:tcPr>
            <w:tcW w:w="262" w:type="dxa"/>
            <w:vMerge w:val="restart"/>
          </w:tcPr>
          <w:p w14:paraId="005E0CF7" w14:textId="77777777" w:rsidR="002A1801" w:rsidRPr="001C0088" w:rsidRDefault="002A1801" w:rsidP="00CB6500">
            <w:pPr>
              <w:spacing w:line="240" w:lineRule="auto"/>
              <w:ind w:left="-144"/>
              <w:jc w:val="both"/>
              <w:rPr>
                <w:rFonts w:ascii="Times New Roman" w:hAnsi="Times New Roman"/>
              </w:rPr>
            </w:pPr>
            <w:r w:rsidRPr="001C0088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13CF4D07" wp14:editId="12CACA2E">
                      <wp:extent cx="116205" cy="1895475"/>
                      <wp:effectExtent l="0" t="0" r="0" b="9525"/>
                      <wp:docPr id="2" name="Rectangle 9" descr="Purple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895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A9BD32" id="Rectangle 9" o:spid="_x0000_s1026" alt="Purple rectangle as side bar" style="width:9.1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" fillcolor="#b70da3 [3205]" stroked="f">
                      <w10:anchorlock/>
                    </v:rect>
                  </w:pict>
                </mc:Fallback>
              </mc:AlternateContent>
            </w:r>
            <w:r w:rsidR="00BC6DF5" w:rsidRPr="001C0088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08BB08E0" wp14:editId="0A503BC4">
                      <wp:extent cx="116205" cy="1152525"/>
                      <wp:effectExtent l="0" t="0" r="0" b="9525"/>
                      <wp:docPr id="5" name="Rectangle 10" descr="Gray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15DDD8" id="Rectangle 10" o:spid="_x0000_s1026" alt="Gray rectangle as side bar" style="width:9.1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" fillcolor="#b2b2b2 [3206]" stroked="f">
                      <w10:anchorlock/>
                    </v:rect>
                  </w:pict>
                </mc:Fallback>
              </mc:AlternateContent>
            </w:r>
            <w:r w:rsidRPr="001C0088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43117F22" wp14:editId="11470648">
                      <wp:extent cx="116205" cy="3400425"/>
                      <wp:effectExtent l="0" t="0" r="0" b="9525"/>
                      <wp:docPr id="1" name="Rectangle 10" descr="Blue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3400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B81B52" id="Rectangle 10" o:spid="_x0000_s1026" alt="Blue rectangle as side bar" style="width:9.15pt;height:2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" fillcolor="#4bacc6 [3208]" stroked="f">
                      <w10:anchorlock/>
                    </v:rect>
                  </w:pict>
                </mc:Fallback>
              </mc:AlternateContent>
            </w:r>
          </w:p>
          <w:p w14:paraId="332419F3" w14:textId="77777777" w:rsidR="002A1801" w:rsidRPr="001C0088" w:rsidRDefault="002A1801" w:rsidP="00CB6500">
            <w:pPr>
              <w:spacing w:line="240" w:lineRule="auto"/>
              <w:ind w:left="-144"/>
              <w:jc w:val="both"/>
              <w:rPr>
                <w:rFonts w:ascii="Times New Roman" w:hAnsi="Times New Roman"/>
              </w:rPr>
            </w:pPr>
            <w:r w:rsidRPr="001C0088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inline distT="0" distB="0" distL="0" distR="0" wp14:anchorId="6CC8C435" wp14:editId="6D1C0D1A">
                      <wp:extent cx="116205" cy="2667000"/>
                      <wp:effectExtent l="0" t="0" r="0" b="0"/>
                      <wp:docPr id="4" name="Rectangle 9" descr="Purple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2667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EDD4C1" id="Rectangle 9" o:spid="_x0000_s1026" alt="Purple rectangle as side bar" style="width:9.15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" fillcolor="#b70da3 [3205]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7801" w:type="dxa"/>
            <w:gridSpan w:val="2"/>
            <w:vAlign w:val="bottom"/>
          </w:tcPr>
          <w:p w14:paraId="0B045E4B" w14:textId="32BF0B4C" w:rsidR="002A1801" w:rsidRPr="001C0088" w:rsidRDefault="001B72E1" w:rsidP="00D56F52">
            <w:pPr>
              <w:pStyle w:val="Heading1"/>
              <w:spacing w:after="240"/>
              <w:jc w:val="center"/>
              <w:rPr>
                <w:rFonts w:ascii="Times New Roman" w:hAnsi="Times New Roman"/>
                <w:b w:val="0"/>
                <w:sz w:val="96"/>
                <w:szCs w:val="96"/>
              </w:rPr>
            </w:pPr>
            <w:r w:rsidRPr="001B72E1">
              <w:rPr>
                <w:rFonts w:ascii="Times New Roman" w:hAnsi="Times New Roman"/>
                <w:b w:val="0"/>
                <w:color w:val="333333" w:themeColor="accent1"/>
                <w:sz w:val="72"/>
                <w:szCs w:val="72"/>
              </w:rPr>
              <w:t>Student Status</w:t>
            </w:r>
          </w:p>
        </w:tc>
      </w:tr>
      <w:tr w:rsidR="00FA3ABE" w:rsidRPr="001C0088" w14:paraId="697451B4" w14:textId="77777777" w:rsidTr="0049179E">
        <w:trPr>
          <w:gridAfter w:val="1"/>
          <w:wAfter w:w="2918" w:type="dxa"/>
          <w:trHeight w:val="1500"/>
        </w:trPr>
        <w:tc>
          <w:tcPr>
            <w:tcW w:w="2670" w:type="dxa"/>
            <w:vMerge/>
            <w:shd w:val="clear" w:color="auto" w:fill="333333" w:themeFill="accent1"/>
          </w:tcPr>
          <w:p w14:paraId="008E1D0F" w14:textId="77777777" w:rsidR="00FA3ABE" w:rsidRPr="001C0088" w:rsidRDefault="00FA3ABE" w:rsidP="00CB6500">
            <w:pPr>
              <w:spacing w:line="240" w:lineRule="auto"/>
              <w:ind w:left="288"/>
              <w:rPr>
                <w:rFonts w:ascii="Times New Roman" w:hAnsi="Times New Roman"/>
              </w:rPr>
            </w:pPr>
          </w:p>
        </w:tc>
        <w:tc>
          <w:tcPr>
            <w:tcW w:w="262" w:type="dxa"/>
            <w:vMerge/>
          </w:tcPr>
          <w:p w14:paraId="66FD722F" w14:textId="77777777" w:rsidR="00FA3ABE" w:rsidRPr="001C0088" w:rsidRDefault="00FA3ABE" w:rsidP="00CB6500">
            <w:pPr>
              <w:spacing w:line="240" w:lineRule="auto"/>
              <w:ind w:left="1137"/>
              <w:rPr>
                <w:rFonts w:ascii="Times New Roman" w:hAnsi="Times New Roman"/>
              </w:rPr>
            </w:pPr>
          </w:p>
        </w:tc>
        <w:tc>
          <w:tcPr>
            <w:tcW w:w="4883" w:type="dxa"/>
          </w:tcPr>
          <w:p w14:paraId="2287F9E5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3F8F4295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1857ECB8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0CFB5A1F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6B7D1E47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1800E415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688285CC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1247FF28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7E01D1DF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15967BD5" w14:textId="77777777" w:rsidR="00FA3ABE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  <w:p w14:paraId="32B1C8E2" w14:textId="26DD5F1C" w:rsidR="00FA3ABE" w:rsidRPr="001C0088" w:rsidRDefault="00FA3ABE" w:rsidP="00CB6500">
            <w:pPr>
              <w:pStyle w:val="ContactInfo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</w:tc>
      </w:tr>
      <w:tr w:rsidR="002A1801" w:rsidRPr="001C0088" w14:paraId="65D1B0B6" w14:textId="77777777" w:rsidTr="004520C4">
        <w:trPr>
          <w:trHeight w:val="1287"/>
        </w:trPr>
        <w:tc>
          <w:tcPr>
            <w:tcW w:w="2670" w:type="dxa"/>
            <w:vMerge/>
            <w:shd w:val="clear" w:color="auto" w:fill="333333" w:themeFill="accent1"/>
            <w:vAlign w:val="center"/>
          </w:tcPr>
          <w:p w14:paraId="2E6F4ACC" w14:textId="77777777" w:rsidR="002A1801" w:rsidRPr="001C0088" w:rsidRDefault="002A1801" w:rsidP="00CB6500">
            <w:pPr>
              <w:spacing w:line="240" w:lineRule="auto"/>
              <w:ind w:left="288"/>
              <w:rPr>
                <w:rFonts w:ascii="Times New Roman" w:hAnsi="Times New Roman"/>
              </w:rPr>
            </w:pPr>
          </w:p>
        </w:tc>
        <w:tc>
          <w:tcPr>
            <w:tcW w:w="262" w:type="dxa"/>
            <w:vMerge/>
          </w:tcPr>
          <w:p w14:paraId="7E9536DE" w14:textId="77777777" w:rsidR="002A1801" w:rsidRPr="001C0088" w:rsidRDefault="002A1801" w:rsidP="00CB6500">
            <w:pPr>
              <w:spacing w:line="240" w:lineRule="auto"/>
              <w:ind w:left="1137"/>
              <w:rPr>
                <w:rFonts w:ascii="Times New Roman" w:hAnsi="Times New Roman"/>
              </w:rPr>
            </w:pPr>
          </w:p>
        </w:tc>
        <w:tc>
          <w:tcPr>
            <w:tcW w:w="7801" w:type="dxa"/>
            <w:gridSpan w:val="2"/>
          </w:tcPr>
          <w:tbl>
            <w:tblPr>
              <w:tblpPr w:leftFromText="180" w:rightFromText="180" w:vertAnchor="text" w:horzAnchor="margin" w:tblpY="-51"/>
              <w:tblOverlap w:val="never"/>
              <w:tblW w:w="0" w:type="auto"/>
              <w:tblLayout w:type="fixed"/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620" w:firstRow="1" w:lastRow="0" w:firstColumn="0" w:lastColumn="0" w:noHBand="1" w:noVBand="1"/>
              <w:tblDescription w:val="Enter Salesperson name, Job title, Shipping Method and Terms, Delivery Date, Payment Terms, and Due Date in this table"/>
            </w:tblPr>
            <w:tblGrid>
              <w:gridCol w:w="1440"/>
              <w:gridCol w:w="746"/>
              <w:gridCol w:w="1944"/>
              <w:gridCol w:w="250"/>
              <w:gridCol w:w="1053"/>
              <w:gridCol w:w="1095"/>
              <w:gridCol w:w="1038"/>
            </w:tblGrid>
            <w:tr w:rsidR="005B2A89" w:rsidRPr="001C0088" w14:paraId="3095D8FA" w14:textId="77777777" w:rsidTr="00FD0C0A">
              <w:trPr>
                <w:cantSplit/>
                <w:trHeight w:val="545"/>
              </w:trPr>
              <w:tc>
                <w:tcPr>
                  <w:tcW w:w="1440" w:type="dxa"/>
                  <w:shd w:val="clear" w:color="auto" w:fill="333333" w:themeFill="accent1"/>
                  <w:vAlign w:val="center"/>
                </w:tcPr>
                <w:p w14:paraId="3D66DCC8" w14:textId="1B0DAAE8" w:rsidR="002A1801" w:rsidRPr="001C0088" w:rsidRDefault="00F3639A" w:rsidP="00F3639A">
                  <w:pPr>
                    <w:pStyle w:val="ColumnHeadings"/>
                    <w:framePr w:hSpace="0" w:wrap="auto" w:vAnchor="margin" w:hAnchor="text" w:yAlign="inline"/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</w:t>
                  </w:r>
                  <w:r w:rsidR="00FD0C0A">
                    <w:rPr>
                      <w:rFonts w:ascii="Times New Roman" w:hAnsi="Times New Roman"/>
                    </w:rPr>
                    <w:t>date</w:t>
                  </w:r>
                </w:p>
              </w:tc>
              <w:tc>
                <w:tcPr>
                  <w:tcW w:w="746" w:type="dxa"/>
                  <w:shd w:val="clear" w:color="auto" w:fill="333333" w:themeFill="accent1"/>
                  <w:vAlign w:val="center"/>
                </w:tcPr>
                <w:p w14:paraId="2E30C17E" w14:textId="0EF92D51" w:rsidR="002A1801" w:rsidRPr="001C0088" w:rsidRDefault="002A1801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944" w:type="dxa"/>
                  <w:shd w:val="clear" w:color="auto" w:fill="333333" w:themeFill="accent1"/>
                  <w:vAlign w:val="center"/>
                </w:tcPr>
                <w:p w14:paraId="1F7BDAA3" w14:textId="7EADA64D" w:rsidR="002A1801" w:rsidRPr="001C0088" w:rsidRDefault="00DA4479" w:rsidP="00F3639A">
                  <w:pPr>
                    <w:pStyle w:val="ColumnHeadings"/>
                    <w:framePr w:hSpace="0" w:wrap="auto" w:vAnchor="margin" w:hAnchor="text" w:yAlign="inline"/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TIME</w:t>
                  </w:r>
                </w:p>
              </w:tc>
              <w:tc>
                <w:tcPr>
                  <w:tcW w:w="250" w:type="dxa"/>
                  <w:shd w:val="clear" w:color="auto" w:fill="333333" w:themeFill="accent1"/>
                  <w:vAlign w:val="center"/>
                </w:tcPr>
                <w:p w14:paraId="6D7F6D36" w14:textId="15FA91F1" w:rsidR="002A1801" w:rsidRPr="001C0088" w:rsidRDefault="002A1801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53" w:type="dxa"/>
                  <w:shd w:val="clear" w:color="auto" w:fill="333333" w:themeFill="accent1"/>
                  <w:vAlign w:val="center"/>
                </w:tcPr>
                <w:p w14:paraId="4C8DB431" w14:textId="1894D448" w:rsidR="002A1801" w:rsidRPr="001C0088" w:rsidRDefault="002A1801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95" w:type="dxa"/>
                  <w:shd w:val="clear" w:color="auto" w:fill="333333" w:themeFill="accent1"/>
                  <w:vAlign w:val="center"/>
                </w:tcPr>
                <w:p w14:paraId="73469423" w14:textId="6174B8ED" w:rsidR="002A1801" w:rsidRPr="001C0088" w:rsidRDefault="002A1801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38" w:type="dxa"/>
                  <w:shd w:val="clear" w:color="auto" w:fill="333333" w:themeFill="accent1"/>
                  <w:vAlign w:val="center"/>
                </w:tcPr>
                <w:p w14:paraId="75AE08D5" w14:textId="47B57FB2" w:rsidR="002A1801" w:rsidRPr="001C0088" w:rsidRDefault="002A1801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</w:p>
              </w:tc>
            </w:tr>
            <w:tr w:rsidR="005B2A89" w:rsidRPr="001C0088" w14:paraId="36946150" w14:textId="77777777" w:rsidTr="00FD0C0A">
              <w:trPr>
                <w:cantSplit/>
                <w:trHeight w:val="407"/>
              </w:trPr>
              <w:tc>
                <w:tcPr>
                  <w:tcW w:w="1440" w:type="dxa"/>
                  <w:shd w:val="clear" w:color="auto" w:fill="auto"/>
                  <w:vAlign w:val="center"/>
                </w:tcPr>
                <w:p w14:paraId="7FB1C390" w14:textId="77777777" w:rsidR="002A1801" w:rsidRPr="001C0088" w:rsidRDefault="002A1801" w:rsidP="00CB6500">
                  <w:pPr>
                    <w:pStyle w:val="Centered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746" w:type="dxa"/>
                  <w:shd w:val="clear" w:color="auto" w:fill="auto"/>
                  <w:vAlign w:val="center"/>
                </w:tcPr>
                <w:p w14:paraId="61A855DC" w14:textId="77777777" w:rsidR="002A1801" w:rsidRPr="001C0088" w:rsidRDefault="002A1801" w:rsidP="00CB6500">
                  <w:pPr>
                    <w:pStyle w:val="Centered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944" w:type="dxa"/>
                  <w:shd w:val="clear" w:color="auto" w:fill="auto"/>
                  <w:vAlign w:val="center"/>
                </w:tcPr>
                <w:p w14:paraId="11F2BE27" w14:textId="77777777" w:rsidR="002A1801" w:rsidRPr="001C0088" w:rsidRDefault="002A1801" w:rsidP="00CB6500">
                  <w:pPr>
                    <w:pStyle w:val="Centered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50" w:type="dxa"/>
                  <w:shd w:val="clear" w:color="auto" w:fill="auto"/>
                  <w:vAlign w:val="center"/>
                </w:tcPr>
                <w:p w14:paraId="2875A0DB" w14:textId="77777777" w:rsidR="002A1801" w:rsidRPr="001C0088" w:rsidRDefault="002A1801" w:rsidP="00CB6500">
                  <w:pPr>
                    <w:pStyle w:val="Centered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53" w:type="dxa"/>
                  <w:shd w:val="clear" w:color="auto" w:fill="auto"/>
                  <w:vAlign w:val="center"/>
                </w:tcPr>
                <w:p w14:paraId="43A8BE5C" w14:textId="77777777" w:rsidR="002A1801" w:rsidRPr="001C0088" w:rsidRDefault="002A1801" w:rsidP="00CB6500">
                  <w:pPr>
                    <w:pStyle w:val="Centered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95" w:type="dxa"/>
                  <w:shd w:val="clear" w:color="auto" w:fill="auto"/>
                  <w:vAlign w:val="center"/>
                </w:tcPr>
                <w:p w14:paraId="3B9BB03B" w14:textId="55040A9A" w:rsidR="002A1801" w:rsidRPr="001C0088" w:rsidRDefault="002A1801" w:rsidP="00CB6500">
                  <w:pPr>
                    <w:pStyle w:val="Centered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38" w:type="dxa"/>
                  <w:shd w:val="clear" w:color="auto" w:fill="auto"/>
                  <w:vAlign w:val="center"/>
                </w:tcPr>
                <w:p w14:paraId="5EC494FC" w14:textId="77777777" w:rsidR="002A1801" w:rsidRPr="001C0088" w:rsidRDefault="002A1801" w:rsidP="00CB6500">
                  <w:pPr>
                    <w:pStyle w:val="Centered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756604C3" w14:textId="77777777" w:rsidR="002A1801" w:rsidRPr="001C0088" w:rsidRDefault="002A1801" w:rsidP="00CB6500">
            <w:pPr>
              <w:pStyle w:val="ColumnHeadings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</w:tc>
      </w:tr>
      <w:tr w:rsidR="002A1801" w:rsidRPr="001C0088" w14:paraId="4ACD9F89" w14:textId="77777777" w:rsidTr="0026682D">
        <w:trPr>
          <w:trHeight w:val="9573"/>
        </w:trPr>
        <w:tc>
          <w:tcPr>
            <w:tcW w:w="2670" w:type="dxa"/>
            <w:vMerge/>
            <w:shd w:val="clear" w:color="auto" w:fill="333333" w:themeFill="accent1"/>
          </w:tcPr>
          <w:p w14:paraId="38752A55" w14:textId="77777777" w:rsidR="002A1801" w:rsidRPr="001C0088" w:rsidRDefault="002A1801" w:rsidP="00CB6500">
            <w:pPr>
              <w:spacing w:line="240" w:lineRule="auto"/>
              <w:ind w:left="1137"/>
              <w:rPr>
                <w:rFonts w:ascii="Times New Roman" w:hAnsi="Times New Roman"/>
              </w:rPr>
            </w:pPr>
          </w:p>
        </w:tc>
        <w:tc>
          <w:tcPr>
            <w:tcW w:w="262" w:type="dxa"/>
            <w:vMerge/>
          </w:tcPr>
          <w:p w14:paraId="01E5CE28" w14:textId="77777777" w:rsidR="002A1801" w:rsidRPr="001C0088" w:rsidRDefault="002A1801" w:rsidP="00CB6500">
            <w:pPr>
              <w:spacing w:line="240" w:lineRule="auto"/>
              <w:ind w:left="1137"/>
              <w:rPr>
                <w:rFonts w:ascii="Times New Roman" w:hAnsi="Times New Roman"/>
              </w:rPr>
            </w:pPr>
          </w:p>
        </w:tc>
        <w:tc>
          <w:tcPr>
            <w:tcW w:w="7801" w:type="dxa"/>
            <w:gridSpan w:val="2"/>
          </w:tcPr>
          <w:tbl>
            <w:tblPr>
              <w:tblpPr w:leftFromText="180" w:rightFromText="180" w:vertAnchor="text" w:horzAnchor="margin" w:tblpY="182"/>
              <w:tblOverlap w:val="never"/>
              <w:tblW w:w="7606" w:type="dxa"/>
              <w:tblLayout w:type="fixed"/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20" w:firstRow="1" w:lastRow="0" w:firstColumn="0" w:lastColumn="0" w:noHBand="0" w:noVBand="0"/>
              <w:tblDescription w:val="Enter Quantity, Item number, Description, Unit Price, Discount, and Line Total in table columns, and Total Discount, Subtotal, Sales Tax, and Total at the table-end"/>
            </w:tblPr>
            <w:tblGrid>
              <w:gridCol w:w="990"/>
              <w:gridCol w:w="811"/>
              <w:gridCol w:w="1883"/>
              <w:gridCol w:w="726"/>
              <w:gridCol w:w="990"/>
              <w:gridCol w:w="1170"/>
              <w:gridCol w:w="956"/>
              <w:gridCol w:w="12"/>
              <w:gridCol w:w="68"/>
            </w:tblGrid>
            <w:tr w:rsidR="00357AF0" w:rsidRPr="001C0088" w14:paraId="5EEBC49F" w14:textId="77777777" w:rsidTr="002E2E98">
              <w:trPr>
                <w:cantSplit/>
                <w:trHeight w:val="448"/>
              </w:trPr>
              <w:tc>
                <w:tcPr>
                  <w:tcW w:w="990" w:type="dxa"/>
                  <w:shd w:val="clear" w:color="auto" w:fill="333333" w:themeFill="accent1"/>
                  <w:vAlign w:val="center"/>
                </w:tcPr>
                <w:p w14:paraId="68228EC0" w14:textId="7B8AE833" w:rsidR="002A1801" w:rsidRPr="001C0088" w:rsidRDefault="002E2E98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Course</w:t>
                  </w:r>
                </w:p>
              </w:tc>
              <w:tc>
                <w:tcPr>
                  <w:tcW w:w="811" w:type="dxa"/>
                  <w:shd w:val="clear" w:color="auto" w:fill="333333" w:themeFill="accent1"/>
                  <w:vAlign w:val="center"/>
                </w:tcPr>
                <w:p w14:paraId="10CB3AC4" w14:textId="5183F2D2" w:rsidR="002A1801" w:rsidRPr="001C0088" w:rsidRDefault="002A1801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333333" w:themeFill="accent1"/>
                  <w:vAlign w:val="center"/>
                </w:tcPr>
                <w:p w14:paraId="5F9A219B" w14:textId="27A48448" w:rsidR="002A1801" w:rsidRPr="001C0088" w:rsidRDefault="00F3639A" w:rsidP="00F3639A">
                  <w:pPr>
                    <w:pStyle w:val="ColumnHeadings"/>
                    <w:framePr w:hSpace="0" w:wrap="auto" w:vAnchor="margin" w:hAnchor="text" w:yAlign="inline"/>
                    <w:jc w:val="lef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</w:t>
                  </w:r>
                  <w:r w:rsidR="002E2E98">
                    <w:rPr>
                      <w:rFonts w:ascii="Times New Roman" w:hAnsi="Times New Roman"/>
                    </w:rPr>
                    <w:t>Status</w:t>
                  </w:r>
                </w:p>
              </w:tc>
              <w:tc>
                <w:tcPr>
                  <w:tcW w:w="990" w:type="dxa"/>
                  <w:shd w:val="clear" w:color="auto" w:fill="333333" w:themeFill="accent1"/>
                  <w:vAlign w:val="center"/>
                </w:tcPr>
                <w:p w14:paraId="37081E30" w14:textId="27640BBC" w:rsidR="002A1801" w:rsidRPr="001C0088" w:rsidRDefault="002A1801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333333" w:themeFill="accent1"/>
                  <w:vAlign w:val="center"/>
                </w:tcPr>
                <w:p w14:paraId="4D7AD9F9" w14:textId="60622ECA" w:rsidR="002A1801" w:rsidRPr="001C0088" w:rsidRDefault="002A1801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036" w:type="dxa"/>
                  <w:gridSpan w:val="3"/>
                  <w:shd w:val="clear" w:color="auto" w:fill="333333" w:themeFill="accent1"/>
                  <w:vAlign w:val="center"/>
                </w:tcPr>
                <w:p w14:paraId="7D090AAF" w14:textId="4161A2DB" w:rsidR="002A1801" w:rsidRPr="001C0088" w:rsidRDefault="002A1801" w:rsidP="00CB6500">
                  <w:pPr>
                    <w:pStyle w:val="ColumnHeadings"/>
                    <w:framePr w:hSpace="0" w:wrap="auto" w:vAnchor="margin" w:hAnchor="text" w:yAlign="inline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0AD964CE" w14:textId="77777777" w:rsidTr="002E2E98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990" w:type="dxa"/>
                  <w:shd w:val="clear" w:color="auto" w:fill="auto"/>
                  <w:vAlign w:val="center"/>
                </w:tcPr>
                <w:p w14:paraId="15E2FB14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vAlign w:val="center"/>
                </w:tcPr>
                <w:p w14:paraId="3FC6F6A6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4EF1039D" w14:textId="77777777" w:rsidR="002A1801" w:rsidRPr="001C0088" w:rsidRDefault="002A1801" w:rsidP="008C67D6">
                  <w:pPr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F24788D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5317CE3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690C4C4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5E3036C4" w14:textId="77777777" w:rsidTr="002E2E98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990" w:type="dxa"/>
                  <w:shd w:val="clear" w:color="auto" w:fill="auto"/>
                  <w:vAlign w:val="center"/>
                </w:tcPr>
                <w:p w14:paraId="50FCDEE5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vAlign w:val="center"/>
                </w:tcPr>
                <w:p w14:paraId="0FFFC98A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62E37E82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4C793717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1433C7A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B740D54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308A9F06" w14:textId="77777777" w:rsidTr="002E2E98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990" w:type="dxa"/>
                  <w:shd w:val="clear" w:color="auto" w:fill="auto"/>
                  <w:vAlign w:val="center"/>
                </w:tcPr>
                <w:p w14:paraId="7AB1E2BA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vAlign w:val="center"/>
                </w:tcPr>
                <w:p w14:paraId="1553FE7F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52570A9A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703EA62F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E7A5D06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74F8413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3875E9EA" w14:textId="77777777" w:rsidTr="002E2E98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990" w:type="dxa"/>
                  <w:shd w:val="clear" w:color="auto" w:fill="auto"/>
                  <w:vAlign w:val="center"/>
                </w:tcPr>
                <w:p w14:paraId="51038604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vAlign w:val="center"/>
                </w:tcPr>
                <w:p w14:paraId="0F392352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1E0CA86E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6A63ACE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22AEF8B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43460E5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0A3C66F2" w14:textId="77777777" w:rsidTr="002E2E98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990" w:type="dxa"/>
                  <w:shd w:val="clear" w:color="auto" w:fill="auto"/>
                  <w:vAlign w:val="center"/>
                </w:tcPr>
                <w:p w14:paraId="1E9B7CBE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vAlign w:val="center"/>
                </w:tcPr>
                <w:p w14:paraId="4E0D4A7B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6EEF3922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A6FAF21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99E86D6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31A7B7A1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199F71F4" w14:textId="77777777" w:rsidTr="002E2E98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990" w:type="dxa"/>
                  <w:shd w:val="clear" w:color="auto" w:fill="auto"/>
                  <w:vAlign w:val="center"/>
                </w:tcPr>
                <w:p w14:paraId="4A460205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vAlign w:val="center"/>
                </w:tcPr>
                <w:p w14:paraId="7AC844D1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7004FF4F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AC35D6F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3E415D0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0257FA9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4FEADE21" w14:textId="77777777" w:rsidTr="002E2E98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990" w:type="dxa"/>
                  <w:shd w:val="clear" w:color="auto" w:fill="auto"/>
                  <w:vAlign w:val="center"/>
                </w:tcPr>
                <w:p w14:paraId="14E36546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vAlign w:val="center"/>
                </w:tcPr>
                <w:p w14:paraId="72B0FAC7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0A91A805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0E787E2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D54A832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3C53764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0A139D91" w14:textId="77777777" w:rsidTr="002E2E98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990" w:type="dxa"/>
                  <w:shd w:val="clear" w:color="auto" w:fill="auto"/>
                  <w:vAlign w:val="center"/>
                </w:tcPr>
                <w:p w14:paraId="005879EC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vAlign w:val="center"/>
                </w:tcPr>
                <w:p w14:paraId="5D4A15B8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7E301C84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6C2F907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0D84BCC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4E0AB2D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442500A4" w14:textId="77777777" w:rsidTr="002E2E98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990" w:type="dxa"/>
                  <w:shd w:val="clear" w:color="auto" w:fill="auto"/>
                  <w:vAlign w:val="center"/>
                </w:tcPr>
                <w:p w14:paraId="2D906A57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vAlign w:val="center"/>
                </w:tcPr>
                <w:p w14:paraId="184C5AF5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444A2A31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C4174B0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6266A71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ACE371C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4AFC16F8" w14:textId="77777777" w:rsidTr="002E2E98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990" w:type="dxa"/>
                  <w:shd w:val="clear" w:color="auto" w:fill="auto"/>
                  <w:vAlign w:val="center"/>
                </w:tcPr>
                <w:p w14:paraId="5A967AC1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vAlign w:val="center"/>
                </w:tcPr>
                <w:p w14:paraId="59F01C86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6B83156C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ED9BAC9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1DF6FE3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3D41A27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1E1436F4" w14:textId="77777777" w:rsidTr="002E2E98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990" w:type="dxa"/>
                  <w:shd w:val="clear" w:color="auto" w:fill="auto"/>
                  <w:vAlign w:val="center"/>
                </w:tcPr>
                <w:p w14:paraId="440A08E7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vAlign w:val="center"/>
                </w:tcPr>
                <w:p w14:paraId="50045378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5102FC5B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7A98201F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39154923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0A39192" w14:textId="02687FA4" w:rsidR="004520C4" w:rsidRPr="001C0088" w:rsidRDefault="004520C4" w:rsidP="004520C4">
                  <w:pPr>
                    <w:pStyle w:val="Amount"/>
                    <w:jc w:val="left"/>
                    <w:rPr>
                      <w:rFonts w:ascii="Times New Roman" w:hAnsi="Times New Roman"/>
                    </w:rPr>
                  </w:pPr>
                </w:p>
              </w:tc>
            </w:tr>
            <w:tr w:rsidR="004520C4" w:rsidRPr="001C0088" w14:paraId="16FD34EB" w14:textId="77777777" w:rsidTr="002E2E98">
              <w:trPr>
                <w:gridAfter w:val="1"/>
                <w:wAfter w:w="68" w:type="dxa"/>
                <w:cantSplit/>
                <w:trHeight w:val="448"/>
              </w:trPr>
              <w:tc>
                <w:tcPr>
                  <w:tcW w:w="990" w:type="dxa"/>
                  <w:shd w:val="clear" w:color="auto" w:fill="auto"/>
                  <w:vAlign w:val="center"/>
                </w:tcPr>
                <w:p w14:paraId="74486223" w14:textId="77777777" w:rsidR="004520C4" w:rsidRPr="001C0088" w:rsidRDefault="004520C4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11" w:type="dxa"/>
                  <w:shd w:val="clear" w:color="auto" w:fill="auto"/>
                  <w:vAlign w:val="center"/>
                </w:tcPr>
                <w:p w14:paraId="17E9C656" w14:textId="77777777" w:rsidR="004520C4" w:rsidRPr="001C0088" w:rsidRDefault="004520C4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09" w:type="dxa"/>
                  <w:gridSpan w:val="2"/>
                  <w:shd w:val="clear" w:color="auto" w:fill="auto"/>
                  <w:vAlign w:val="center"/>
                </w:tcPr>
                <w:p w14:paraId="7E6AA130" w14:textId="77777777" w:rsidR="004520C4" w:rsidRPr="001C0088" w:rsidRDefault="004520C4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9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BB6A75F" w14:textId="77777777" w:rsidR="004520C4" w:rsidRPr="001C0088" w:rsidRDefault="004520C4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93FC7F3" w14:textId="77777777" w:rsidR="004520C4" w:rsidRPr="001C0088" w:rsidRDefault="004520C4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68" w:type="dxa"/>
                  <w:gridSpan w:val="2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EE65FFC" w14:textId="77777777" w:rsidR="004520C4" w:rsidRPr="001C0088" w:rsidRDefault="004520C4" w:rsidP="004520C4">
                  <w:pPr>
                    <w:pStyle w:val="Amount"/>
                    <w:jc w:val="lef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7BE0C985" w14:textId="77777777" w:rsidTr="000870D4">
              <w:tblPrEx>
                <w:tblLook w:val="0000" w:firstRow="0" w:lastRow="0" w:firstColumn="0" w:lastColumn="0" w:noHBand="0" w:noVBand="0"/>
              </w:tblPrEx>
              <w:trPr>
                <w:gridAfter w:val="2"/>
                <w:wAfter w:w="80" w:type="dxa"/>
                <w:cantSplit/>
                <w:trHeight w:val="448"/>
              </w:trPr>
              <w:tc>
                <w:tcPr>
                  <w:tcW w:w="3684" w:type="dxa"/>
                  <w:gridSpan w:val="3"/>
                  <w:shd w:val="clear" w:color="auto" w:fill="auto"/>
                  <w:vAlign w:val="center"/>
                </w:tcPr>
                <w:p w14:paraId="088CE8DD" w14:textId="40E3B7FD" w:rsidR="004520C4" w:rsidRPr="001C0088" w:rsidRDefault="004520C4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716" w:type="dxa"/>
                  <w:gridSpan w:val="2"/>
                  <w:shd w:val="clear" w:color="auto" w:fill="auto"/>
                  <w:vAlign w:val="center"/>
                </w:tcPr>
                <w:p w14:paraId="20CE2A6F" w14:textId="48B12A58" w:rsidR="002A1801" w:rsidRPr="001C0088" w:rsidRDefault="002A1801" w:rsidP="00CB6500">
                  <w:pPr>
                    <w:pStyle w:val="Labels"/>
                    <w:spacing w:before="0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70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03EB2BD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5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05BC6A7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7591579B" w14:textId="77777777" w:rsidTr="000870D4">
              <w:tblPrEx>
                <w:tblLook w:val="0000" w:firstRow="0" w:lastRow="0" w:firstColumn="0" w:lastColumn="0" w:noHBand="0" w:noVBand="0"/>
              </w:tblPrEx>
              <w:trPr>
                <w:gridAfter w:val="2"/>
                <w:wAfter w:w="80" w:type="dxa"/>
                <w:cantSplit/>
                <w:trHeight w:val="448"/>
              </w:trPr>
              <w:tc>
                <w:tcPr>
                  <w:tcW w:w="3684" w:type="dxa"/>
                  <w:gridSpan w:val="3"/>
                  <w:shd w:val="clear" w:color="auto" w:fill="auto"/>
                  <w:vAlign w:val="center"/>
                </w:tcPr>
                <w:p w14:paraId="799FFB7F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86" w:type="dxa"/>
                  <w:gridSpan w:val="3"/>
                  <w:shd w:val="clear" w:color="auto" w:fill="auto"/>
                  <w:vAlign w:val="center"/>
                </w:tcPr>
                <w:p w14:paraId="09802942" w14:textId="61E41AE0" w:rsidR="002A1801" w:rsidRPr="001C0088" w:rsidRDefault="002A1801" w:rsidP="00CB6500">
                  <w:pPr>
                    <w:pStyle w:val="Labels"/>
                    <w:spacing w:before="0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5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4BB6EAB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2DF1AF81" w14:textId="77777777" w:rsidTr="000870D4">
              <w:tblPrEx>
                <w:tblLook w:val="0000" w:firstRow="0" w:lastRow="0" w:firstColumn="0" w:lastColumn="0" w:noHBand="0" w:noVBand="0"/>
              </w:tblPrEx>
              <w:trPr>
                <w:gridAfter w:val="2"/>
                <w:wAfter w:w="80" w:type="dxa"/>
                <w:cantSplit/>
                <w:trHeight w:val="448"/>
              </w:trPr>
              <w:tc>
                <w:tcPr>
                  <w:tcW w:w="3684" w:type="dxa"/>
                  <w:gridSpan w:val="3"/>
                  <w:shd w:val="clear" w:color="auto" w:fill="auto"/>
                  <w:vAlign w:val="center"/>
                </w:tcPr>
                <w:p w14:paraId="63DACC11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86" w:type="dxa"/>
                  <w:gridSpan w:val="3"/>
                  <w:shd w:val="clear" w:color="auto" w:fill="auto"/>
                  <w:vAlign w:val="center"/>
                </w:tcPr>
                <w:p w14:paraId="5BD3A4A1" w14:textId="6D13FE5E" w:rsidR="002A1801" w:rsidRPr="001C0088" w:rsidRDefault="002A1801" w:rsidP="00CB6500">
                  <w:pPr>
                    <w:pStyle w:val="Labels"/>
                    <w:spacing w:before="0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56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15FA960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  <w:tr w:rsidR="00357AF0" w:rsidRPr="001C0088" w14:paraId="58A4C1FF" w14:textId="77777777" w:rsidTr="000870D4">
              <w:tblPrEx>
                <w:tblLook w:val="0000" w:firstRow="0" w:lastRow="0" w:firstColumn="0" w:lastColumn="0" w:noHBand="0" w:noVBand="0"/>
              </w:tblPrEx>
              <w:trPr>
                <w:gridAfter w:val="2"/>
                <w:wAfter w:w="80" w:type="dxa"/>
                <w:cantSplit/>
                <w:trHeight w:val="448"/>
              </w:trPr>
              <w:tc>
                <w:tcPr>
                  <w:tcW w:w="3684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2BE6A35C" w14:textId="77777777" w:rsidR="002A1801" w:rsidRPr="001C0088" w:rsidRDefault="002A1801" w:rsidP="00CB6500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886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4A15BC70" w14:textId="03DDE3D6" w:rsidR="002A1801" w:rsidRPr="001C0088" w:rsidRDefault="002A1801" w:rsidP="00CB6500">
                  <w:pPr>
                    <w:pStyle w:val="Labels"/>
                    <w:spacing w:before="0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956" w:type="dxa"/>
                  <w:shd w:val="clear" w:color="auto" w:fill="F2F2F2" w:themeFill="background1" w:themeFillShade="F2"/>
                  <w:tcMar>
                    <w:left w:w="216" w:type="dxa"/>
                    <w:right w:w="216" w:type="dxa"/>
                  </w:tcMar>
                  <w:vAlign w:val="center"/>
                </w:tcPr>
                <w:p w14:paraId="3EEB017C" w14:textId="77777777" w:rsidR="002A1801" w:rsidRPr="001C0088" w:rsidRDefault="002A1801" w:rsidP="00CB6500">
                  <w:pPr>
                    <w:pStyle w:val="Amount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43B32635" w14:textId="77777777" w:rsidR="002A1801" w:rsidRPr="001C0088" w:rsidRDefault="002A1801" w:rsidP="00CB6500">
            <w:pPr>
              <w:pStyle w:val="ColumnHeadings"/>
              <w:framePr w:hSpace="0" w:wrap="auto" w:vAnchor="margin" w:hAnchor="text" w:yAlign="inline"/>
              <w:rPr>
                <w:rFonts w:ascii="Times New Roman" w:hAnsi="Times New Roman"/>
              </w:rPr>
            </w:pPr>
          </w:p>
        </w:tc>
      </w:tr>
    </w:tbl>
    <w:p w14:paraId="4D6E3445" w14:textId="77777777" w:rsidR="00E25AEB" w:rsidRPr="001C0088" w:rsidRDefault="00E25AEB" w:rsidP="004520C4">
      <w:pPr>
        <w:tabs>
          <w:tab w:val="left" w:pos="2655"/>
        </w:tabs>
        <w:rPr>
          <w:rFonts w:ascii="Times New Roman" w:hAnsi="Times New Roman"/>
          <w:sz w:val="14"/>
          <w:szCs w:val="16"/>
        </w:rPr>
      </w:pPr>
    </w:p>
    <w:sectPr w:rsidR="00E25AEB" w:rsidRPr="001C0088" w:rsidSect="002A18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05995" w14:textId="77777777" w:rsidR="004438D5" w:rsidRDefault="004438D5">
      <w:r>
        <w:separator/>
      </w:r>
    </w:p>
  </w:endnote>
  <w:endnote w:type="continuationSeparator" w:id="0">
    <w:p w14:paraId="41A5A292" w14:textId="77777777" w:rsidR="004438D5" w:rsidRDefault="00443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4875A" w14:textId="77777777" w:rsidR="00091DBF" w:rsidRDefault="00091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DB5C7" w14:textId="77777777" w:rsidR="00091DBF" w:rsidRDefault="00091D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5F6FF" w14:textId="77777777" w:rsidR="00091DBF" w:rsidRDefault="00091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5869D" w14:textId="77777777" w:rsidR="004438D5" w:rsidRDefault="004438D5">
      <w:r>
        <w:separator/>
      </w:r>
    </w:p>
  </w:footnote>
  <w:footnote w:type="continuationSeparator" w:id="0">
    <w:p w14:paraId="6F899E7A" w14:textId="77777777" w:rsidR="004438D5" w:rsidRDefault="00443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D2062" w14:textId="77777777" w:rsidR="00091DBF" w:rsidRDefault="00091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AA1C6" w14:textId="77777777" w:rsidR="00091DBF" w:rsidRDefault="00091D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87CD1" w14:textId="77777777" w:rsidR="00091DBF" w:rsidRDefault="00091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8pt;height:12.75pt;flip:x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64348E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3ADD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6038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CE44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D84C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3274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E347D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58FA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9E0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5A75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3B"/>
    <w:rsid w:val="00002021"/>
    <w:rsid w:val="00010B1C"/>
    <w:rsid w:val="00012C15"/>
    <w:rsid w:val="00012DA5"/>
    <w:rsid w:val="00017A97"/>
    <w:rsid w:val="000403E8"/>
    <w:rsid w:val="000417F9"/>
    <w:rsid w:val="00043699"/>
    <w:rsid w:val="00047BD9"/>
    <w:rsid w:val="00056E24"/>
    <w:rsid w:val="000870D4"/>
    <w:rsid w:val="00091DBF"/>
    <w:rsid w:val="000950A2"/>
    <w:rsid w:val="000A72A8"/>
    <w:rsid w:val="000C60AF"/>
    <w:rsid w:val="000D1ABC"/>
    <w:rsid w:val="000E592C"/>
    <w:rsid w:val="001055DF"/>
    <w:rsid w:val="0015744F"/>
    <w:rsid w:val="001724F6"/>
    <w:rsid w:val="001973B1"/>
    <w:rsid w:val="001B5462"/>
    <w:rsid w:val="001B5F25"/>
    <w:rsid w:val="001B72E1"/>
    <w:rsid w:val="001C0088"/>
    <w:rsid w:val="001D2A7C"/>
    <w:rsid w:val="001D6696"/>
    <w:rsid w:val="001E3C2E"/>
    <w:rsid w:val="001F1EA7"/>
    <w:rsid w:val="0020532B"/>
    <w:rsid w:val="00205DD6"/>
    <w:rsid w:val="00206B1B"/>
    <w:rsid w:val="00207555"/>
    <w:rsid w:val="0021009B"/>
    <w:rsid w:val="00213FAA"/>
    <w:rsid w:val="00246484"/>
    <w:rsid w:val="00251C32"/>
    <w:rsid w:val="0026682D"/>
    <w:rsid w:val="002878AC"/>
    <w:rsid w:val="002923B0"/>
    <w:rsid w:val="00296F2F"/>
    <w:rsid w:val="002A1801"/>
    <w:rsid w:val="002E2E98"/>
    <w:rsid w:val="0032173B"/>
    <w:rsid w:val="00326411"/>
    <w:rsid w:val="00341D54"/>
    <w:rsid w:val="003465E2"/>
    <w:rsid w:val="0035295E"/>
    <w:rsid w:val="00357AF0"/>
    <w:rsid w:val="00360D3D"/>
    <w:rsid w:val="003756B5"/>
    <w:rsid w:val="00387E68"/>
    <w:rsid w:val="003B6DA4"/>
    <w:rsid w:val="003B7E00"/>
    <w:rsid w:val="003D6485"/>
    <w:rsid w:val="003E3D7F"/>
    <w:rsid w:val="003E428C"/>
    <w:rsid w:val="003F03CA"/>
    <w:rsid w:val="003F4F83"/>
    <w:rsid w:val="00413CC1"/>
    <w:rsid w:val="00416A5B"/>
    <w:rsid w:val="00436B94"/>
    <w:rsid w:val="004438D5"/>
    <w:rsid w:val="004520C4"/>
    <w:rsid w:val="004526C5"/>
    <w:rsid w:val="00473FA7"/>
    <w:rsid w:val="004776DC"/>
    <w:rsid w:val="004801EC"/>
    <w:rsid w:val="00484543"/>
    <w:rsid w:val="0049179E"/>
    <w:rsid w:val="004A6178"/>
    <w:rsid w:val="004D4988"/>
    <w:rsid w:val="004D5245"/>
    <w:rsid w:val="004D6D3B"/>
    <w:rsid w:val="004E0B33"/>
    <w:rsid w:val="004E3995"/>
    <w:rsid w:val="0052253F"/>
    <w:rsid w:val="00522EAB"/>
    <w:rsid w:val="00531C77"/>
    <w:rsid w:val="005404D4"/>
    <w:rsid w:val="00551108"/>
    <w:rsid w:val="00552F77"/>
    <w:rsid w:val="005603C7"/>
    <w:rsid w:val="0058338F"/>
    <w:rsid w:val="00584C74"/>
    <w:rsid w:val="00584EBA"/>
    <w:rsid w:val="005A146F"/>
    <w:rsid w:val="005A6D66"/>
    <w:rsid w:val="005B2A89"/>
    <w:rsid w:val="005B7ABD"/>
    <w:rsid w:val="0061045D"/>
    <w:rsid w:val="006171BA"/>
    <w:rsid w:val="00640AAC"/>
    <w:rsid w:val="00643989"/>
    <w:rsid w:val="00647F33"/>
    <w:rsid w:val="00651B9E"/>
    <w:rsid w:val="0065596D"/>
    <w:rsid w:val="00660A26"/>
    <w:rsid w:val="006B1869"/>
    <w:rsid w:val="006C4528"/>
    <w:rsid w:val="006C6182"/>
    <w:rsid w:val="006D2782"/>
    <w:rsid w:val="006D3492"/>
    <w:rsid w:val="006E0B2F"/>
    <w:rsid w:val="006F21A0"/>
    <w:rsid w:val="00703C78"/>
    <w:rsid w:val="007163C7"/>
    <w:rsid w:val="00723603"/>
    <w:rsid w:val="0073356A"/>
    <w:rsid w:val="0074437D"/>
    <w:rsid w:val="00747CF3"/>
    <w:rsid w:val="00751F2C"/>
    <w:rsid w:val="00763353"/>
    <w:rsid w:val="0076558B"/>
    <w:rsid w:val="00770B0B"/>
    <w:rsid w:val="007725C9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24635"/>
    <w:rsid w:val="0083224D"/>
    <w:rsid w:val="00855C0A"/>
    <w:rsid w:val="00860139"/>
    <w:rsid w:val="00897D19"/>
    <w:rsid w:val="008A1909"/>
    <w:rsid w:val="008A3C48"/>
    <w:rsid w:val="008B53B2"/>
    <w:rsid w:val="008B549F"/>
    <w:rsid w:val="008C1DFD"/>
    <w:rsid w:val="008C67D6"/>
    <w:rsid w:val="008D0C02"/>
    <w:rsid w:val="008D5A83"/>
    <w:rsid w:val="008D63CA"/>
    <w:rsid w:val="008E6D99"/>
    <w:rsid w:val="008F7829"/>
    <w:rsid w:val="00904F13"/>
    <w:rsid w:val="00923ED7"/>
    <w:rsid w:val="0093568C"/>
    <w:rsid w:val="009463E1"/>
    <w:rsid w:val="009520ED"/>
    <w:rsid w:val="00965752"/>
    <w:rsid w:val="00966790"/>
    <w:rsid w:val="0098251A"/>
    <w:rsid w:val="009A1F18"/>
    <w:rsid w:val="009A6AF5"/>
    <w:rsid w:val="009C5836"/>
    <w:rsid w:val="009E6065"/>
    <w:rsid w:val="009E7724"/>
    <w:rsid w:val="00A01966"/>
    <w:rsid w:val="00A10B6B"/>
    <w:rsid w:val="00A11DBF"/>
    <w:rsid w:val="00A37015"/>
    <w:rsid w:val="00A40812"/>
    <w:rsid w:val="00A4752F"/>
    <w:rsid w:val="00A626DE"/>
    <w:rsid w:val="00A62877"/>
    <w:rsid w:val="00A64B88"/>
    <w:rsid w:val="00A67B29"/>
    <w:rsid w:val="00A71F71"/>
    <w:rsid w:val="00A73FA5"/>
    <w:rsid w:val="00A8511C"/>
    <w:rsid w:val="00AB03C9"/>
    <w:rsid w:val="00AC724B"/>
    <w:rsid w:val="00AE28ED"/>
    <w:rsid w:val="00B42A22"/>
    <w:rsid w:val="00B530A0"/>
    <w:rsid w:val="00B5478E"/>
    <w:rsid w:val="00B7167B"/>
    <w:rsid w:val="00B764B8"/>
    <w:rsid w:val="00B929D8"/>
    <w:rsid w:val="00BA71B8"/>
    <w:rsid w:val="00BA7FA7"/>
    <w:rsid w:val="00BB4DAA"/>
    <w:rsid w:val="00BB763E"/>
    <w:rsid w:val="00BC6DF5"/>
    <w:rsid w:val="00BD0D4F"/>
    <w:rsid w:val="00BD480B"/>
    <w:rsid w:val="00BD7A44"/>
    <w:rsid w:val="00BE240E"/>
    <w:rsid w:val="00C22B70"/>
    <w:rsid w:val="00C276BE"/>
    <w:rsid w:val="00C32AE1"/>
    <w:rsid w:val="00C379F1"/>
    <w:rsid w:val="00C420BD"/>
    <w:rsid w:val="00C43BE7"/>
    <w:rsid w:val="00C52E4D"/>
    <w:rsid w:val="00C60CDF"/>
    <w:rsid w:val="00C66691"/>
    <w:rsid w:val="00C66AD0"/>
    <w:rsid w:val="00C73789"/>
    <w:rsid w:val="00C74974"/>
    <w:rsid w:val="00C77969"/>
    <w:rsid w:val="00C8685D"/>
    <w:rsid w:val="00CA1CFC"/>
    <w:rsid w:val="00CB4CBD"/>
    <w:rsid w:val="00CB6500"/>
    <w:rsid w:val="00CD6F06"/>
    <w:rsid w:val="00CF01AF"/>
    <w:rsid w:val="00CF3C05"/>
    <w:rsid w:val="00D162F2"/>
    <w:rsid w:val="00D33CEA"/>
    <w:rsid w:val="00D3721B"/>
    <w:rsid w:val="00D4146A"/>
    <w:rsid w:val="00D45E69"/>
    <w:rsid w:val="00D56F52"/>
    <w:rsid w:val="00D7042E"/>
    <w:rsid w:val="00D76A11"/>
    <w:rsid w:val="00D80CA9"/>
    <w:rsid w:val="00DA4479"/>
    <w:rsid w:val="00DC1152"/>
    <w:rsid w:val="00DC2FA6"/>
    <w:rsid w:val="00DE09CB"/>
    <w:rsid w:val="00DF7693"/>
    <w:rsid w:val="00E028C9"/>
    <w:rsid w:val="00E25AEB"/>
    <w:rsid w:val="00E27198"/>
    <w:rsid w:val="00E30C3F"/>
    <w:rsid w:val="00E358C1"/>
    <w:rsid w:val="00E371FA"/>
    <w:rsid w:val="00E42426"/>
    <w:rsid w:val="00E6107D"/>
    <w:rsid w:val="00E9258D"/>
    <w:rsid w:val="00E9764B"/>
    <w:rsid w:val="00ED6D9F"/>
    <w:rsid w:val="00EE1154"/>
    <w:rsid w:val="00EF58B4"/>
    <w:rsid w:val="00F1292B"/>
    <w:rsid w:val="00F3639A"/>
    <w:rsid w:val="00F52042"/>
    <w:rsid w:val="00F64BE0"/>
    <w:rsid w:val="00F667B2"/>
    <w:rsid w:val="00F6699E"/>
    <w:rsid w:val="00F70E38"/>
    <w:rsid w:val="00F74E25"/>
    <w:rsid w:val="00FA3ABE"/>
    <w:rsid w:val="00FB1848"/>
    <w:rsid w:val="00FC643D"/>
    <w:rsid w:val="00FD0114"/>
    <w:rsid w:val="00FD0C0A"/>
    <w:rsid w:val="00FD0E4D"/>
    <w:rsid w:val="00FF1EC8"/>
    <w:rsid w:val="00FF2E48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03EBCB53"/>
  <w15:docId w15:val="{FD28C03F-4BF6-45E5-A862-7FFA488C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1ABC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1973B1"/>
    <w:pPr>
      <w:spacing w:line="240" w:lineRule="auto"/>
      <w:jc w:val="right"/>
      <w:outlineLvl w:val="0"/>
    </w:pPr>
    <w:rPr>
      <w:rFonts w:asciiTheme="majorHAnsi" w:hAnsiTheme="majorHAnsi"/>
      <w:b/>
      <w:color w:val="26262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1973B1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65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6262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B650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6262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B650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91919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B650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91919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B650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5B0651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B650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984806" w:themeColor="accent6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73B1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1973B1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584C7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1973B1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2A1801"/>
    <w:pPr>
      <w:framePr w:hSpace="180" w:wrap="around" w:vAnchor="text" w:hAnchor="margin" w:y="75"/>
      <w:spacing w:line="240" w:lineRule="auto"/>
      <w:jc w:val="center"/>
    </w:pPr>
    <w:rPr>
      <w:rFonts w:asciiTheme="majorHAnsi" w:hAnsiTheme="majorHAnsi"/>
      <w:b/>
      <w:caps/>
      <w:color w:val="FFFFFF" w:themeColor="background1"/>
      <w:sz w:val="16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unhideWhenUsed/>
    <w:qFormat/>
    <w:rsid w:val="001973B1"/>
    <w:pPr>
      <w:spacing w:before="1300" w:after="60"/>
      <w:jc w:val="center"/>
    </w:pPr>
    <w:rPr>
      <w:szCs w:val="20"/>
    </w:rPr>
  </w:style>
  <w:style w:type="paragraph" w:styleId="Header">
    <w:name w:val="header"/>
    <w:basedOn w:val="Normal"/>
    <w:link w:val="HeaderChar"/>
    <w:unhideWhenUsed/>
    <w:rsid w:val="00D162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162F2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nhideWhenUsed/>
    <w:rsid w:val="00D162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162F2"/>
    <w:rPr>
      <w:rFonts w:asciiTheme="minorHAnsi" w:hAnsiTheme="minorHAnsi"/>
      <w:spacing w:val="4"/>
      <w:sz w:val="17"/>
      <w:szCs w:val="18"/>
    </w:rPr>
  </w:style>
  <w:style w:type="paragraph" w:customStyle="1" w:styleId="ContactInfo">
    <w:name w:val="Contact Info"/>
    <w:basedOn w:val="Normal"/>
    <w:link w:val="ContactInfoChar"/>
    <w:qFormat/>
    <w:rsid w:val="005B2A89"/>
    <w:pPr>
      <w:framePr w:hSpace="180" w:wrap="around" w:vAnchor="text" w:hAnchor="margin" w:y="75"/>
      <w:spacing w:line="276" w:lineRule="auto"/>
    </w:pPr>
    <w:rPr>
      <w:rFonts w:ascii="Microsoft Office Preview Font" w:hAnsi="Microsoft Office Preview Font"/>
      <w:sz w:val="18"/>
    </w:rPr>
  </w:style>
  <w:style w:type="character" w:customStyle="1" w:styleId="ContactInfoChar">
    <w:name w:val="Contact Info Char"/>
    <w:basedOn w:val="DefaultParagraphFont"/>
    <w:link w:val="ContactInfo"/>
    <w:rsid w:val="005B2A89"/>
    <w:rPr>
      <w:rFonts w:ascii="Microsoft Office Preview Font" w:hAnsi="Microsoft Office Preview Font"/>
      <w:spacing w:val="4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C6DF5"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qFormat/>
    <w:rsid w:val="00CB6500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CB6500"/>
    <w:pPr>
      <w:spacing w:after="200" w:line="240" w:lineRule="auto"/>
    </w:pPr>
    <w:rPr>
      <w:i/>
      <w:iCs/>
      <w:color w:val="1F497D" w:themeColor="text2"/>
      <w:sz w:val="18"/>
    </w:rPr>
  </w:style>
  <w:style w:type="character" w:styleId="Emphasis">
    <w:name w:val="Emphasis"/>
    <w:basedOn w:val="DefaultParagraphFont"/>
    <w:semiHidden/>
    <w:unhideWhenUsed/>
    <w:qFormat/>
    <w:rsid w:val="00CB6500"/>
    <w:rPr>
      <w:i/>
      <w:iCs/>
    </w:rPr>
  </w:style>
  <w:style w:type="character" w:customStyle="1" w:styleId="Heading4Char">
    <w:name w:val="Heading 4 Char"/>
    <w:basedOn w:val="DefaultParagraphFont"/>
    <w:link w:val="Heading4"/>
    <w:semiHidden/>
    <w:rsid w:val="00CB6500"/>
    <w:rPr>
      <w:rFonts w:asciiTheme="majorHAnsi" w:eastAsiaTheme="majorEastAsia" w:hAnsiTheme="majorHAnsi" w:cstheme="majorBidi"/>
      <w:i/>
      <w:iCs/>
      <w:color w:val="262626" w:themeColor="accent1" w:themeShade="BF"/>
      <w:spacing w:val="4"/>
      <w:sz w:val="17"/>
      <w:szCs w:val="18"/>
    </w:rPr>
  </w:style>
  <w:style w:type="character" w:customStyle="1" w:styleId="Heading5Char">
    <w:name w:val="Heading 5 Char"/>
    <w:basedOn w:val="DefaultParagraphFont"/>
    <w:link w:val="Heading5"/>
    <w:semiHidden/>
    <w:rsid w:val="00CB6500"/>
    <w:rPr>
      <w:rFonts w:asciiTheme="majorHAnsi" w:eastAsiaTheme="majorEastAsia" w:hAnsiTheme="majorHAnsi" w:cstheme="majorBidi"/>
      <w:color w:val="262626" w:themeColor="accent1" w:themeShade="BF"/>
      <w:spacing w:val="4"/>
      <w:sz w:val="17"/>
      <w:szCs w:val="18"/>
    </w:rPr>
  </w:style>
  <w:style w:type="character" w:customStyle="1" w:styleId="Heading6Char">
    <w:name w:val="Heading 6 Char"/>
    <w:basedOn w:val="DefaultParagraphFont"/>
    <w:link w:val="Heading6"/>
    <w:semiHidden/>
    <w:rsid w:val="00CB6500"/>
    <w:rPr>
      <w:rFonts w:asciiTheme="majorHAnsi" w:eastAsiaTheme="majorEastAsia" w:hAnsiTheme="majorHAnsi" w:cstheme="majorBidi"/>
      <w:color w:val="191919" w:themeColor="accent1" w:themeShade="7F"/>
      <w:spacing w:val="4"/>
      <w:sz w:val="17"/>
      <w:szCs w:val="18"/>
    </w:rPr>
  </w:style>
  <w:style w:type="character" w:customStyle="1" w:styleId="Heading7Char">
    <w:name w:val="Heading 7 Char"/>
    <w:basedOn w:val="DefaultParagraphFont"/>
    <w:link w:val="Heading7"/>
    <w:semiHidden/>
    <w:rsid w:val="00CB6500"/>
    <w:rPr>
      <w:rFonts w:asciiTheme="majorHAnsi" w:eastAsiaTheme="majorEastAsia" w:hAnsiTheme="majorHAnsi" w:cstheme="majorBidi"/>
      <w:i/>
      <w:iCs/>
      <w:color w:val="191919" w:themeColor="accent1" w:themeShade="7F"/>
      <w:spacing w:val="4"/>
      <w:sz w:val="17"/>
      <w:szCs w:val="18"/>
    </w:rPr>
  </w:style>
  <w:style w:type="character" w:customStyle="1" w:styleId="Heading8Char">
    <w:name w:val="Heading 8 Char"/>
    <w:basedOn w:val="DefaultParagraphFont"/>
    <w:link w:val="Heading8"/>
    <w:semiHidden/>
    <w:rsid w:val="00CB6500"/>
    <w:rPr>
      <w:rFonts w:asciiTheme="majorHAnsi" w:eastAsiaTheme="majorEastAsia" w:hAnsiTheme="majorHAnsi" w:cstheme="majorBidi"/>
      <w:color w:val="5B0651" w:themeColor="accent2" w:themeShade="80"/>
      <w:spacing w:val="4"/>
      <w:sz w:val="17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CB6500"/>
    <w:rPr>
      <w:rFonts w:asciiTheme="majorHAnsi" w:eastAsiaTheme="majorEastAsia" w:hAnsiTheme="majorHAnsi" w:cstheme="majorBidi"/>
      <w:i/>
      <w:iCs/>
      <w:color w:val="984806" w:themeColor="accent6" w:themeShade="80"/>
      <w:spacing w:val="4"/>
      <w:sz w:val="17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B6500"/>
    <w:rPr>
      <w:i/>
      <w:iCs/>
      <w:color w:val="333333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B6500"/>
    <w:pPr>
      <w:pBdr>
        <w:top w:val="single" w:sz="4" w:space="10" w:color="333333" w:themeColor="accent1"/>
        <w:bottom w:val="single" w:sz="4" w:space="10" w:color="333333" w:themeColor="accent1"/>
      </w:pBdr>
      <w:spacing w:before="360" w:after="360"/>
      <w:ind w:left="864" w:right="864"/>
      <w:jc w:val="center"/>
    </w:pPr>
    <w:rPr>
      <w:i/>
      <w:iCs/>
      <w:color w:val="33333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B6500"/>
    <w:rPr>
      <w:rFonts w:asciiTheme="minorHAnsi" w:hAnsiTheme="minorHAnsi"/>
      <w:i/>
      <w:iCs/>
      <w:color w:val="333333" w:themeColor="accent1"/>
      <w:spacing w:val="4"/>
      <w:sz w:val="17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B6500"/>
    <w:rPr>
      <w:b/>
      <w:bCs/>
      <w:smallCaps/>
      <w:color w:val="333333" w:themeColor="accent1"/>
      <w:spacing w:val="5"/>
    </w:rPr>
  </w:style>
  <w:style w:type="paragraph" w:styleId="ListParagraph">
    <w:name w:val="List Paragraph"/>
    <w:basedOn w:val="Normal"/>
    <w:uiPriority w:val="34"/>
    <w:semiHidden/>
    <w:unhideWhenUsed/>
    <w:qFormat/>
    <w:rsid w:val="00CB6500"/>
    <w:pPr>
      <w:ind w:left="720"/>
      <w:contextualSpacing/>
    </w:pPr>
  </w:style>
  <w:style w:type="paragraph" w:styleId="NoSpacing">
    <w:name w:val="No Spacing"/>
    <w:uiPriority w:val="1"/>
    <w:semiHidden/>
    <w:unhideWhenUsed/>
    <w:qFormat/>
    <w:rsid w:val="00CB6500"/>
    <w:rPr>
      <w:rFonts w:asciiTheme="minorHAnsi" w:hAnsiTheme="minorHAnsi"/>
      <w:spacing w:val="4"/>
      <w:sz w:val="17"/>
      <w:szCs w:val="18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B650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B6500"/>
    <w:rPr>
      <w:rFonts w:asciiTheme="minorHAnsi" w:hAnsiTheme="minorHAnsi"/>
      <w:i/>
      <w:iCs/>
      <w:color w:val="404040" w:themeColor="text1" w:themeTint="BF"/>
      <w:spacing w:val="4"/>
      <w:sz w:val="17"/>
      <w:szCs w:val="18"/>
    </w:rPr>
  </w:style>
  <w:style w:type="character" w:styleId="Strong">
    <w:name w:val="Strong"/>
    <w:basedOn w:val="DefaultParagraphFont"/>
    <w:semiHidden/>
    <w:unhideWhenUsed/>
    <w:qFormat/>
    <w:rsid w:val="00CB6500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CB650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CB650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B650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B6500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CB650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CB6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6500"/>
    <w:pPr>
      <w:keepNext/>
      <w:keepLines/>
      <w:spacing w:before="240" w:line="264" w:lineRule="auto"/>
      <w:jc w:val="left"/>
      <w:outlineLvl w:val="9"/>
    </w:pPr>
    <w:rPr>
      <w:rFonts w:eastAsiaTheme="majorEastAsia" w:cstheme="majorBidi"/>
      <w:b w:val="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6500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Faiz\AppData\Roaming\Microsoft\Templates\Sales%20invoice%20(Blue%20Gradient)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Gradient).dotx</Template>
  <TotalTime>38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Faizan Nazir</dc:creator>
  <cp:keywords/>
  <dc:description/>
  <cp:lastModifiedBy>Raja Faizan Nazir</cp:lastModifiedBy>
  <cp:revision>33</cp:revision>
  <cp:lastPrinted>2021-03-23T03:41:00Z</cp:lastPrinted>
  <dcterms:created xsi:type="dcterms:W3CDTF">2021-03-23T00:41:00Z</dcterms:created>
  <dcterms:modified xsi:type="dcterms:W3CDTF">2021-03-30T02:15:00Z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TC011294551033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